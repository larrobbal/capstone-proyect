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&lt;El título debe ser breve y describir de las acciones y aplicaciones del proyecto&gt;</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inicio del proyecto&gt;</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finalización del proyecto, fecha de carga en plataforma&gt;</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&lt;En esta sección se desarrolla en extensión media y en lenguaje coloquial lo expresado en los objetivos&gt;</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aplicaciones generales y especificas del proyecto&gt;</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354FB00"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la problemática que solucionará este proyecto y los grupos sociales o campos industriales beneficiados. Debe comenzar con un verbo y ser breve&gt;</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1&gt;&lt;Enlistar los objetivos sociales, industriales y técnicos que satisface este proyecto&gt;</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2&gt;</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3&gt;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C8E824"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motivaciones que impulsan la realización del proyecto&gt;</w:t>
            </w:r>
          </w:p>
          <w:p w14:paraId="133ECBBD"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1&gt;</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2&gt;</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3&gt;</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software requerido para la realización del proyecto&gt;</w:t>
            </w: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DA06" w14:textId="77777777" w:rsidR="00556964" w:rsidRDefault="00556964">
      <w:r>
        <w:separator/>
      </w:r>
    </w:p>
  </w:endnote>
  <w:endnote w:type="continuationSeparator" w:id="0">
    <w:p w14:paraId="1ABF60A6" w14:textId="77777777" w:rsidR="00556964" w:rsidRDefault="00556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panose1 w:val="020B0304030602030204"/>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556964">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556964">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57C96" w14:textId="77777777" w:rsidR="00556964" w:rsidRDefault="00556964">
      <w:r>
        <w:rPr>
          <w:color w:val="000000"/>
        </w:rPr>
        <w:separator/>
      </w:r>
    </w:p>
  </w:footnote>
  <w:footnote w:type="continuationSeparator" w:id="0">
    <w:p w14:paraId="026FB4DA" w14:textId="77777777" w:rsidR="00556964" w:rsidRDefault="00556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556964">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63F7D"/>
    <w:rsid w:val="003675F8"/>
    <w:rsid w:val="003A0F2F"/>
    <w:rsid w:val="00436B6D"/>
    <w:rsid w:val="00465102"/>
    <w:rsid w:val="00487DB7"/>
    <w:rsid w:val="00493924"/>
    <w:rsid w:val="00533D6F"/>
    <w:rsid w:val="0054609E"/>
    <w:rsid w:val="00556964"/>
    <w:rsid w:val="005B1859"/>
    <w:rsid w:val="006403D8"/>
    <w:rsid w:val="006700BF"/>
    <w:rsid w:val="00692571"/>
    <w:rsid w:val="006F20A6"/>
    <w:rsid w:val="00713DB2"/>
    <w:rsid w:val="007961DE"/>
    <w:rsid w:val="00797245"/>
    <w:rsid w:val="007D6EBA"/>
    <w:rsid w:val="00837879"/>
    <w:rsid w:val="00837AD6"/>
    <w:rsid w:val="008454FB"/>
    <w:rsid w:val="008566EA"/>
    <w:rsid w:val="00864F9F"/>
    <w:rsid w:val="00872A0E"/>
    <w:rsid w:val="00975786"/>
    <w:rsid w:val="009A7423"/>
    <w:rsid w:val="009E6F60"/>
    <w:rsid w:val="00A02FEC"/>
    <w:rsid w:val="00A24F73"/>
    <w:rsid w:val="00A91B34"/>
    <w:rsid w:val="00B73596"/>
    <w:rsid w:val="00B77D5D"/>
    <w:rsid w:val="00BB72BB"/>
    <w:rsid w:val="00BC5892"/>
    <w:rsid w:val="00BF0623"/>
    <w:rsid w:val="00C31ED0"/>
    <w:rsid w:val="00C657C4"/>
    <w:rsid w:val="00C725D2"/>
    <w:rsid w:val="00C8610F"/>
    <w:rsid w:val="00C94D1A"/>
    <w:rsid w:val="00D51678"/>
    <w:rsid w:val="00E025E0"/>
    <w:rsid w:val="00E32F3A"/>
    <w:rsid w:val="00E50BDA"/>
    <w:rsid w:val="00EC5DEC"/>
    <w:rsid w:val="00ED0327"/>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23</TotalTime>
  <Pages>3</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Hugo Vargas</cp:lastModifiedBy>
  <cp:revision>4</cp:revision>
  <dcterms:created xsi:type="dcterms:W3CDTF">2021-08-10T20:17:00Z</dcterms:created>
  <dcterms:modified xsi:type="dcterms:W3CDTF">2021-08-18T08:32:00Z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