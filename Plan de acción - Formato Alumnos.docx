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0C5E7811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 de agosto</w:t>
            </w:r>
            <w:r w:rsidR="0054609E">
              <w:rPr>
                <w:color w:val="000000"/>
              </w:rPr>
              <w:t xml:space="preserve"> de 2021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 xml:space="preserve">Plan de acción del Proyecto </w:t>
            </w:r>
            <w:proofErr w:type="spellStart"/>
            <w:r>
              <w:t>Capstone</w:t>
            </w:r>
            <w:proofErr w:type="spellEnd"/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 xml:space="preserve">Plan de acción del proyecto </w:t>
      </w:r>
      <w:proofErr w:type="spellStart"/>
      <w:r>
        <w:rPr>
          <w:rFonts w:ascii="Ubuntu Light" w:hAnsi="Ubuntu Light"/>
        </w:rPr>
        <w:t>Capstone</w:t>
      </w:r>
      <w:proofErr w:type="spellEnd"/>
    </w:p>
    <w:p w14:paraId="4C3B67D1" w14:textId="32623F98" w:rsidR="00692571" w:rsidRDefault="0054609E" w:rsidP="00363F7D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&lt;Esta clave la proporciona el profesor&gt;</w:t>
            </w:r>
          </w:p>
        </w:tc>
      </w:tr>
      <w:tr w:rsidR="00B73596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&lt;Miembro 1&gt;</w:t>
            </w:r>
          </w:p>
        </w:tc>
      </w:tr>
      <w:tr w:rsidR="00B73596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&lt;Miembro 2&gt;</w:t>
            </w:r>
          </w:p>
        </w:tc>
      </w:tr>
      <w:tr w:rsidR="00B73596" w:rsidRPr="00B73596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&lt;Miembro 3&gt;</w:t>
            </w:r>
          </w:p>
        </w:tc>
      </w:tr>
      <w:tr w:rsidR="00B73596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&lt;Miembro 1&gt;</w:t>
            </w:r>
          </w:p>
        </w:tc>
      </w:tr>
      <w:tr w:rsidR="00B73596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&lt;El título debe ser breve y describir de las acciones y aplicaciones del proyecto&gt;</w:t>
            </w:r>
          </w:p>
        </w:tc>
      </w:tr>
      <w:tr w:rsidR="00B73596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2638CEC4" w14:textId="4E0DF1C9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&lt;Describir la problemática que solucionará este proyecto y los grupos sociales o campos industriales beneficiados. Debe comenzar con un verbo y breve&gt;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61BA1A0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1&gt;&lt;Enlistar los objetivos sociales, industriales y técnicos que satisface este proyecto&gt;</w:t>
            </w:r>
          </w:p>
        </w:tc>
      </w:tr>
      <w:tr w:rsidR="00B73596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1BF6C64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2&gt;</w:t>
            </w:r>
          </w:p>
        </w:tc>
      </w:tr>
      <w:tr w:rsidR="00B73596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7E6686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3&gt;</w:t>
            </w:r>
          </w:p>
        </w:tc>
      </w:tr>
      <w:tr w:rsidR="00B73596" w:rsidRPr="00B73596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1D140B5F" w14:textId="3870C94E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&lt;En esta sección se desarrolla en extensión media y en lenguaje coloquial lo expresado en los objetivos&gt;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55E570C5" w14:textId="351693C4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detallada del entregable a desarrollar, en hardware y software&gt;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4BCE5E4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 w:rsidR="00B73596" w:rsidRPr="00B73596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57200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 w:rsidR="00B73596" w:rsidRPr="00B73596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3B45E5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 w:rsidR="00B73596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CBBF4BA" w14:textId="397905B9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</w:p>
        </w:tc>
      </w:tr>
      <w:tr w:rsidR="00B73596" w:rsidRPr="00B73596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 w:rsidR="00B73596" w:rsidRPr="00B73596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BAF561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 w:rsidR="00B73596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34B50A0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9479E" w14:textId="77777777" w:rsidR="00B52532" w:rsidRDefault="00B52532">
      <w:r>
        <w:separator/>
      </w:r>
    </w:p>
  </w:endnote>
  <w:endnote w:type="continuationSeparator" w:id="0">
    <w:p w14:paraId="37DA13F0" w14:textId="77777777" w:rsidR="00B52532" w:rsidRDefault="00B52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0"/>
    <w:family w:val="auto"/>
    <w:pitch w:val="default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6" w14:textId="77777777" w:rsidR="001A42EB" w:rsidRDefault="00B52532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77777777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B52532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D5946" w14:textId="77777777" w:rsidR="00B52532" w:rsidRDefault="00B52532">
      <w:r>
        <w:rPr>
          <w:color w:val="000000"/>
        </w:rPr>
        <w:separator/>
      </w:r>
    </w:p>
  </w:footnote>
  <w:footnote w:type="continuationSeparator" w:id="0">
    <w:p w14:paraId="14CDF36E" w14:textId="77777777" w:rsidR="00B52532" w:rsidRDefault="00B525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B52532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71"/>
    <w:rsid w:val="00010FFA"/>
    <w:rsid w:val="00067DBB"/>
    <w:rsid w:val="00146A7F"/>
    <w:rsid w:val="0017295B"/>
    <w:rsid w:val="00203E6B"/>
    <w:rsid w:val="002D10CB"/>
    <w:rsid w:val="00351B12"/>
    <w:rsid w:val="00363F7D"/>
    <w:rsid w:val="003675F8"/>
    <w:rsid w:val="003A0F2F"/>
    <w:rsid w:val="00436B6D"/>
    <w:rsid w:val="00493924"/>
    <w:rsid w:val="00533D6F"/>
    <w:rsid w:val="0054609E"/>
    <w:rsid w:val="005B1859"/>
    <w:rsid w:val="006403D8"/>
    <w:rsid w:val="006700BF"/>
    <w:rsid w:val="00692571"/>
    <w:rsid w:val="006F20A6"/>
    <w:rsid w:val="00713DB2"/>
    <w:rsid w:val="007961DE"/>
    <w:rsid w:val="00797245"/>
    <w:rsid w:val="007D6EBA"/>
    <w:rsid w:val="00837879"/>
    <w:rsid w:val="00837AD6"/>
    <w:rsid w:val="008454FB"/>
    <w:rsid w:val="008566EA"/>
    <w:rsid w:val="00864F9F"/>
    <w:rsid w:val="00872A0E"/>
    <w:rsid w:val="00975786"/>
    <w:rsid w:val="009A7423"/>
    <w:rsid w:val="009E6F60"/>
    <w:rsid w:val="00A02FEC"/>
    <w:rsid w:val="00A24F73"/>
    <w:rsid w:val="00A91B34"/>
    <w:rsid w:val="00B52532"/>
    <w:rsid w:val="00B73596"/>
    <w:rsid w:val="00B77D5D"/>
    <w:rsid w:val="00BB72BB"/>
    <w:rsid w:val="00C31ED0"/>
    <w:rsid w:val="00C657C4"/>
    <w:rsid w:val="00C8610F"/>
    <w:rsid w:val="00C94D1A"/>
    <w:rsid w:val="00D51678"/>
    <w:rsid w:val="00E025E0"/>
    <w:rsid w:val="00E32F3A"/>
    <w:rsid w:val="00E50BDA"/>
    <w:rsid w:val="00EC5DEC"/>
    <w:rsid w:val="00ED0327"/>
    <w:rsid w:val="00EE5EC4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23</TotalTime>
  <Pages>3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Hugo Vargas</cp:lastModifiedBy>
  <cp:revision>5</cp:revision>
  <dcterms:created xsi:type="dcterms:W3CDTF">2021-08-10T16:54:00Z</dcterms:created>
  <dcterms:modified xsi:type="dcterms:W3CDTF">2021-08-18T08:33:00Z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